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E935B3" w:rsidP="00E935B3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项目详细设计说明书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E935B3" w:rsidP="00E935B3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收藏分享网站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E935B3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E935B3">
                      <w:rPr>
                        <w:rFonts w:hint="eastAsia"/>
                        <w:b/>
                        <w:bCs/>
                        <w:lang w:eastAsia="zh-CN"/>
                      </w:rPr>
                      <w:t>王国杰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10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E935B3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10/19/2012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130ECC" w:rsidP="001C5100">
      <w:pPr>
        <w:rPr>
          <w:b/>
        </w:rPr>
      </w:pPr>
      <w:r w:rsidRPr="00130ECC">
        <w:fldChar w:fldCharType="begin"/>
      </w:r>
      <w:r w:rsidR="001C5100">
        <w:instrText xml:space="preserve"> TOC \o "1-3" \h \z \t "AxureHeading1,1,AxureHeading2,2,AxureHeading3,3,AxureHeading4,4" </w:instrText>
      </w:r>
      <w:r w:rsidRPr="00130ECC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</w:p>
    <w:p w:rsidR="00130ECC" w:rsidRDefault="00130ECC">
      <w:pPr>
        <w:sectPr w:rsidR="00130ECC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130ECC" w:rsidRDefault="00195435">
      <w:pPr>
        <w:pStyle w:val="AxureHeading1"/>
        <w:keepNext/>
      </w:pPr>
      <w:r>
        <w:lastRenderedPageBreak/>
        <w:t>Pages</w:t>
      </w:r>
    </w:p>
    <w:p w:rsidR="00130ECC" w:rsidRDefault="00195435">
      <w:pPr>
        <w:pStyle w:val="AxureHeading2"/>
        <w:keepNext/>
      </w:pPr>
      <w:r>
        <w:t>Page Tree</w:t>
      </w:r>
    </w:p>
    <w:p w:rsidR="00130ECC" w:rsidRDefault="00195435">
      <w:r>
        <w:t>template</w:t>
      </w:r>
      <w:r>
        <w:br/>
      </w:r>
      <w:r>
        <w:tab/>
        <w:t>header</w:t>
      </w:r>
      <w:r>
        <w:br/>
      </w:r>
      <w:r>
        <w:tab/>
        <w:t>footer</w:t>
      </w:r>
      <w:r>
        <w:br/>
        <w:t>member</w:t>
      </w:r>
      <w:r>
        <w:br/>
      </w:r>
      <w:r>
        <w:tab/>
        <w:t>register</w:t>
      </w:r>
      <w:r>
        <w:br/>
      </w:r>
      <w:r>
        <w:tab/>
        <w:t>login</w:t>
      </w:r>
      <w:r>
        <w:br/>
      </w:r>
      <w:r>
        <w:tab/>
        <w:t>resetpassword</w:t>
      </w:r>
      <w:r>
        <w:br/>
      </w:r>
      <w:r>
        <w:tab/>
        <w:t>forgetpassword</w:t>
      </w:r>
      <w:r>
        <w:br/>
      </w:r>
      <w:r>
        <w:tab/>
        <w:t>memberinfo</w:t>
      </w:r>
      <w:r>
        <w:br/>
      </w:r>
      <w:r>
        <w:tab/>
        <w:t>favorite</w:t>
      </w:r>
      <w:r>
        <w:br/>
      </w:r>
      <w:r>
        <w:tab/>
        <w:t>addsite</w:t>
      </w:r>
      <w:r>
        <w:br/>
      </w:r>
      <w:r>
        <w:tab/>
        <w:t>myadd</w:t>
      </w:r>
      <w:r>
        <w:br/>
      </w:r>
      <w:r>
        <w:tab/>
        <w:t>mycomment</w:t>
      </w:r>
      <w:r>
        <w:br/>
      </w:r>
      <w:r>
        <w:tab/>
        <w:t>commentdetail</w:t>
      </w:r>
      <w:r>
        <w:br/>
        <w:t>index</w:t>
      </w:r>
      <w:r>
        <w:br/>
      </w:r>
      <w:r>
        <w:tab/>
        <w:t>comment</w:t>
      </w:r>
      <w:r>
        <w:br/>
      </w:r>
      <w:r>
        <w:tab/>
        <w:t>commonlist</w:t>
      </w:r>
      <w:r>
        <w:br/>
        <w:t>loginedindextopbar</w:t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template</w:t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header</w:t>
      </w:r>
    </w:p>
    <w:p w:rsidR="00130ECC" w:rsidRDefault="00195435">
      <w:r>
        <w:t>登录后</w:t>
      </w:r>
      <w:r>
        <w:t>Header</w:t>
      </w: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48475" cy="117157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footer</w:t>
      </w:r>
    </w:p>
    <w:p w:rsidR="00130ECC" w:rsidRDefault="00195435">
      <w:r>
        <w:t>登录后</w:t>
      </w:r>
      <w:r>
        <w:t>Footer</w:t>
      </w: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48475" cy="6096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member</w:t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register</w:t>
      </w:r>
    </w:p>
    <w:p w:rsidR="00130ECC" w:rsidRDefault="00195435">
      <w:r>
        <w:t>用户注册</w:t>
      </w:r>
    </w:p>
    <w:p w:rsidR="00130ECC" w:rsidRDefault="00130ECC"/>
    <w:p w:rsidR="00130ECC" w:rsidRDefault="00195435">
      <w:r>
        <w:t>一、用户名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不允许为空，如果为空提示：请输入用户名！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必须是字母、数字和下划线组成；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必须不存在，如果存在就提示用户名已经存在；</w:t>
      </w:r>
    </w:p>
    <w:p w:rsidR="00130ECC" w:rsidRDefault="00130ECC">
      <w:pPr>
        <w:rPr>
          <w:lang w:eastAsia="zh-CN"/>
        </w:rPr>
      </w:pPr>
    </w:p>
    <w:p w:rsidR="00130ECC" w:rsidRDefault="00130ECC">
      <w:pPr>
        <w:rPr>
          <w:lang w:eastAsia="zh-CN"/>
        </w:rPr>
      </w:pPr>
    </w:p>
    <w:p w:rsidR="00130ECC" w:rsidRDefault="00195435">
      <w:pPr>
        <w:rPr>
          <w:lang w:eastAsia="zh-CN"/>
        </w:rPr>
      </w:pPr>
      <w:r>
        <w:rPr>
          <w:lang w:eastAsia="zh-CN"/>
        </w:rPr>
        <w:t>二、密码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不允许为空，如果为空提示：请输入密码！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不能少于</w:t>
      </w:r>
      <w:r>
        <w:rPr>
          <w:lang w:eastAsia="zh-CN"/>
        </w:rPr>
        <w:t>6</w:t>
      </w:r>
      <w:r>
        <w:rPr>
          <w:lang w:eastAsia="zh-CN"/>
        </w:rPr>
        <w:t>个字符；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不能全部为同一字符，如</w:t>
      </w:r>
      <w:r>
        <w:rPr>
          <w:lang w:eastAsia="zh-CN"/>
        </w:rPr>
        <w:t>11111111</w:t>
      </w:r>
      <w:r>
        <w:rPr>
          <w:lang w:eastAsia="zh-CN"/>
        </w:rPr>
        <w:t>、</w:t>
      </w:r>
      <w:r>
        <w:rPr>
          <w:lang w:eastAsia="zh-CN"/>
        </w:rPr>
        <w:t>222222</w:t>
      </w:r>
      <w:r>
        <w:rPr>
          <w:lang w:eastAsia="zh-CN"/>
        </w:rPr>
        <w:t>等等，如果用户填写了此类密码，提示：密码过于简单，请重新输入密码；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.</w:t>
      </w:r>
      <w:r>
        <w:rPr>
          <w:lang w:eastAsia="zh-CN"/>
        </w:rPr>
        <w:t>不能为</w:t>
      </w:r>
      <w:r>
        <w:rPr>
          <w:lang w:eastAsia="zh-CN"/>
        </w:rPr>
        <w:t>123456789</w:t>
      </w:r>
      <w:r>
        <w:rPr>
          <w:lang w:eastAsia="zh-CN"/>
        </w:rPr>
        <w:t>和</w:t>
      </w:r>
      <w:r>
        <w:rPr>
          <w:lang w:eastAsia="zh-CN"/>
        </w:rPr>
        <w:t>987654321</w:t>
      </w:r>
      <w:r>
        <w:rPr>
          <w:lang w:eastAsia="zh-CN"/>
        </w:rPr>
        <w:t>；如果用户填写了此类密码，提示：密码过于简单，请重新输入密码；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5.</w:t>
      </w:r>
      <w:r>
        <w:rPr>
          <w:lang w:eastAsia="zh-CN"/>
        </w:rPr>
        <w:t>密码不允许有空格；</w:t>
      </w:r>
    </w:p>
    <w:p w:rsidR="00130ECC" w:rsidRDefault="00130ECC">
      <w:pPr>
        <w:rPr>
          <w:lang w:eastAsia="zh-CN"/>
        </w:rPr>
      </w:pPr>
    </w:p>
    <w:p w:rsidR="00130ECC" w:rsidRDefault="00130ECC">
      <w:pPr>
        <w:rPr>
          <w:lang w:eastAsia="zh-CN"/>
        </w:rPr>
      </w:pPr>
    </w:p>
    <w:p w:rsidR="00130ECC" w:rsidRDefault="00195435">
      <w:pPr>
        <w:rPr>
          <w:lang w:eastAsia="zh-CN"/>
        </w:rPr>
      </w:pPr>
      <w:r>
        <w:rPr>
          <w:lang w:eastAsia="zh-CN"/>
        </w:rPr>
        <w:t>三、邮箱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不允许为空，如果为空提示：请输入邮箱！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添加有效的邮箱，如果无效也会发送（如果可以判断邮箱是否有效，有效就发送，无效就不发送）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如果注册成功就发送一个邮件到这个邮箱；</w:t>
      </w:r>
    </w:p>
    <w:p w:rsidR="00130ECC" w:rsidRDefault="00130ECC">
      <w:pPr>
        <w:rPr>
          <w:lang w:eastAsia="zh-CN"/>
        </w:rPr>
      </w:pP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076700" cy="21717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login</w:t>
      </w:r>
    </w:p>
    <w:p w:rsidR="00130ECC" w:rsidRDefault="00195435">
      <w:r>
        <w:t>登录</w:t>
      </w:r>
    </w:p>
    <w:p w:rsidR="00130ECC" w:rsidRDefault="00130ECC"/>
    <w:p w:rsidR="00130ECC" w:rsidRDefault="00195435">
      <w:r>
        <w:t>一、用户名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不允许为空，如果为空提示：请输入用户名！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用户名、手机和邮箱均可作为登录凭证；</w:t>
      </w:r>
    </w:p>
    <w:p w:rsidR="00130ECC" w:rsidRDefault="00130ECC">
      <w:pPr>
        <w:rPr>
          <w:lang w:eastAsia="zh-CN"/>
        </w:rPr>
      </w:pPr>
    </w:p>
    <w:p w:rsidR="00130ECC" w:rsidRDefault="00195435">
      <w:pPr>
        <w:rPr>
          <w:lang w:eastAsia="zh-CN"/>
        </w:rPr>
      </w:pPr>
      <w:r>
        <w:rPr>
          <w:lang w:eastAsia="zh-CN"/>
        </w:rPr>
        <w:t>二、密码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不允许为空</w:t>
      </w:r>
      <w:r>
        <w:rPr>
          <w:lang w:eastAsia="zh-CN"/>
        </w:rPr>
        <w:t>，如果为空提示：请输入密码！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如果登录失败，如服务器出现错误提示：系统忙，登录失败！</w:t>
      </w:r>
    </w:p>
    <w:p w:rsidR="00130ECC" w:rsidRDefault="00130ECC">
      <w:pPr>
        <w:rPr>
          <w:lang w:eastAsia="zh-CN"/>
        </w:rPr>
      </w:pP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076700" cy="169545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resetpassword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重置密码：登录后在个人中心重置密码</w:t>
      </w:r>
    </w:p>
    <w:p w:rsidR="00130ECC" w:rsidRDefault="00130ECC">
      <w:pPr>
        <w:rPr>
          <w:lang w:eastAsia="zh-CN"/>
        </w:rPr>
      </w:pPr>
    </w:p>
    <w:p w:rsidR="00130ECC" w:rsidRDefault="00195435">
      <w:pPr>
        <w:rPr>
          <w:lang w:eastAsia="zh-CN"/>
        </w:rPr>
      </w:pPr>
      <w:r>
        <w:rPr>
          <w:lang w:eastAsia="zh-CN"/>
        </w:rPr>
        <w:t>一、密码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不允许为空，如果为空提示：请输入密码！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不能少于</w:t>
      </w:r>
      <w:r>
        <w:rPr>
          <w:lang w:eastAsia="zh-CN"/>
        </w:rPr>
        <w:t>6</w:t>
      </w:r>
      <w:r>
        <w:rPr>
          <w:lang w:eastAsia="zh-CN"/>
        </w:rPr>
        <w:t>个字符；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不能全部为同一字符，如</w:t>
      </w:r>
      <w:r>
        <w:rPr>
          <w:lang w:eastAsia="zh-CN"/>
        </w:rPr>
        <w:t>11111111</w:t>
      </w:r>
      <w:r>
        <w:rPr>
          <w:lang w:eastAsia="zh-CN"/>
        </w:rPr>
        <w:t>、</w:t>
      </w:r>
      <w:r>
        <w:rPr>
          <w:lang w:eastAsia="zh-CN"/>
        </w:rPr>
        <w:t>222222</w:t>
      </w:r>
      <w:r>
        <w:rPr>
          <w:lang w:eastAsia="zh-CN"/>
        </w:rPr>
        <w:t>等等，如果用户填写了此类密码，提示：密码过于简单，请重新输入密码；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>不能为</w:t>
      </w:r>
      <w:r>
        <w:rPr>
          <w:lang w:eastAsia="zh-CN"/>
        </w:rPr>
        <w:t>123456789</w:t>
      </w:r>
      <w:r>
        <w:rPr>
          <w:lang w:eastAsia="zh-CN"/>
        </w:rPr>
        <w:t>和</w:t>
      </w:r>
      <w:r>
        <w:rPr>
          <w:lang w:eastAsia="zh-CN"/>
        </w:rPr>
        <w:t>987654321</w:t>
      </w:r>
      <w:r>
        <w:rPr>
          <w:lang w:eastAsia="zh-CN"/>
        </w:rPr>
        <w:t>；如果用户填写了此类密码，提示：密码过于简单，请重新输入密码；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5.</w:t>
      </w:r>
      <w:r>
        <w:rPr>
          <w:lang w:eastAsia="zh-CN"/>
        </w:rPr>
        <w:t>密码不允许有空格；</w:t>
      </w:r>
    </w:p>
    <w:p w:rsidR="00130ECC" w:rsidRDefault="00130ECC">
      <w:pPr>
        <w:rPr>
          <w:lang w:eastAsia="zh-CN"/>
        </w:rPr>
      </w:pPr>
    </w:p>
    <w:p w:rsidR="00130ECC" w:rsidRDefault="00195435">
      <w:pPr>
        <w:rPr>
          <w:lang w:eastAsia="zh-CN"/>
        </w:rPr>
      </w:pPr>
      <w:r>
        <w:rPr>
          <w:lang w:eastAsia="zh-CN"/>
        </w:rPr>
        <w:t>二、确认密码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确认密码必须与密码保持一致；</w:t>
      </w: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076700" cy="16954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forgetpassword</w:t>
      </w:r>
    </w:p>
    <w:p w:rsidR="00130ECC" w:rsidRDefault="00195435">
      <w:r>
        <w:t>找回密码</w:t>
      </w:r>
    </w:p>
    <w:p w:rsidR="00130ECC" w:rsidRDefault="00130ECC"/>
    <w:p w:rsidR="00130ECC" w:rsidRDefault="00195435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当点击找回用户名复选框时，右侧文本框和找回密码复选框，由不可用状态变成可用状态；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如果选择找回用户名复选框并输入用户名，不选择找回密码复选框，点击发送按钮，会发送邮箱到本用户名所注册的邮箱；邮箱的内容如下</w:t>
      </w:r>
      <w:r>
        <w:rPr>
          <w:lang w:eastAsia="zh-CN"/>
        </w:rPr>
        <w:t xml:space="preserve">; 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 xml:space="preserve">   </w:t>
      </w:r>
      <w:r>
        <w:rPr>
          <w:lang w:eastAsia="zh-CN"/>
        </w:rPr>
        <w:t>您好：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 xml:space="preserve">           </w:t>
      </w:r>
      <w:r>
        <w:rPr>
          <w:lang w:eastAsia="zh-CN"/>
        </w:rPr>
        <w:t>您正在进行找回密码操作，您只选择了找回用户名，您的用户名为：</w:t>
      </w:r>
      <w:r>
        <w:rPr>
          <w:lang w:eastAsia="zh-CN"/>
        </w:rPr>
        <w:t>king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 xml:space="preserve">                                                                                       </w:t>
      </w:r>
      <w:r>
        <w:rPr>
          <w:lang w:eastAsia="zh-CN"/>
        </w:rPr>
        <w:t>本信息来自</w:t>
      </w:r>
      <w:r>
        <w:rPr>
          <w:lang w:eastAsia="zh-CN"/>
        </w:rPr>
        <w:t>**</w:t>
      </w:r>
      <w:r>
        <w:rPr>
          <w:lang w:eastAsia="zh-CN"/>
        </w:rPr>
        <w:t>网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如果选择找回用户名复选框并输入用户名，选择了找回密码复选框，点击发送按钮，会发送邮箱到本用户名所注册的邮箱；邮箱的内容如下</w:t>
      </w:r>
      <w:r>
        <w:rPr>
          <w:lang w:eastAsia="zh-CN"/>
        </w:rPr>
        <w:t xml:space="preserve">; 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 xml:space="preserve">   </w:t>
      </w:r>
      <w:r>
        <w:rPr>
          <w:lang w:eastAsia="zh-CN"/>
        </w:rPr>
        <w:t>您好：</w:t>
      </w:r>
    </w:p>
    <w:p w:rsidR="00130ECC" w:rsidRDefault="00195435">
      <w:pPr>
        <w:rPr>
          <w:lang w:eastAsia="zh-CN"/>
        </w:rPr>
      </w:pPr>
      <w:r>
        <w:rPr>
          <w:lang w:eastAsia="zh-CN"/>
        </w:rPr>
        <w:t xml:space="preserve">           </w:t>
      </w:r>
      <w:r>
        <w:rPr>
          <w:lang w:eastAsia="zh-CN"/>
        </w:rPr>
        <w:t>您正在进行找回密码操作，请选择链接修改密码：</w:t>
      </w:r>
      <w:r>
        <w:rPr>
          <w:lang w:eastAsia="zh-CN"/>
        </w:rPr>
        <w:t>http://www.******.com/***/***/***/          (</w:t>
      </w:r>
      <w:r>
        <w:rPr>
          <w:lang w:eastAsia="zh-CN"/>
        </w:rPr>
        <w:t>此链接到重设密码页</w:t>
      </w:r>
      <w:r>
        <w:rPr>
          <w:lang w:eastAsia="zh-CN"/>
        </w:rPr>
        <w:t>面，进行密码重设</w:t>
      </w:r>
      <w:r>
        <w:rPr>
          <w:lang w:eastAsia="zh-CN"/>
        </w:rPr>
        <w:t>)</w:t>
      </w:r>
    </w:p>
    <w:p w:rsidR="00130ECC" w:rsidRDefault="00195435">
      <w:r>
        <w:rPr>
          <w:lang w:eastAsia="zh-CN"/>
        </w:rPr>
        <w:t xml:space="preserve">                                                                                       </w:t>
      </w:r>
      <w:r>
        <w:t>本信息来自</w:t>
      </w:r>
      <w:r>
        <w:t>**</w:t>
      </w:r>
      <w:r>
        <w:t>网</w:t>
      </w: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076700" cy="17907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memberinfo</w:t>
      </w: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552950" cy="377190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favorite</w:t>
      </w: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753225" cy="321945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addsite</w:t>
      </w: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48475" cy="2009775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myadd</w:t>
      </w: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753225" cy="3219450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mycomment</w:t>
      </w: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5229225" cy="3219450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commentdetail</w:t>
      </w: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334125" cy="1457325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index</w:t>
      </w: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48475" cy="4238625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comment</w:t>
      </w:r>
    </w:p>
    <w:p w:rsidR="00130ECC" w:rsidRDefault="00195435">
      <w:pPr>
        <w:rPr>
          <w:lang w:eastAsia="zh-CN"/>
        </w:rPr>
      </w:pPr>
      <w:r>
        <w:rPr>
          <w:color w:val="333333"/>
          <w:lang w:eastAsia="zh-CN"/>
        </w:rPr>
        <w:t>评论以弹出框形式显示在主页面</w:t>
      </w: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3124200" cy="1990725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commonlist</w:t>
      </w: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48475" cy="2943225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95435">
      <w:pPr>
        <w:pStyle w:val="AxureHeading2"/>
        <w:keepNext/>
      </w:pPr>
      <w:r>
        <w:br w:type="page"/>
      </w:r>
      <w:r>
        <w:lastRenderedPageBreak/>
        <w:t>loginedindextopbar</w:t>
      </w:r>
    </w:p>
    <w:p w:rsidR="00130ECC" w:rsidRDefault="00195435">
      <w:pPr>
        <w:pStyle w:val="AxureHeading3"/>
        <w:keepNext/>
      </w:pPr>
      <w:r>
        <w:t>User Interface</w:t>
      </w:r>
    </w:p>
    <w:p w:rsidR="00130ECC" w:rsidRDefault="00195435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48475" cy="200025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C" w:rsidRDefault="00130ECC">
      <w:pPr>
        <w:sectPr w:rsidR="00130ECC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195435" w:rsidRDefault="00195435"/>
    <w:sectPr w:rsidR="00195435" w:rsidSect="004F3FB3">
      <w:headerReference w:type="default" r:id="rId27"/>
      <w:footerReference w:type="default" r:id="rId28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435" w:rsidRDefault="00195435" w:rsidP="00093BE1">
      <w:pPr>
        <w:spacing w:before="0" w:after="0"/>
      </w:pPr>
      <w:r>
        <w:separator/>
      </w:r>
    </w:p>
  </w:endnote>
  <w:endnote w:type="continuationSeparator" w:id="1">
    <w:p w:rsidR="00195435" w:rsidRDefault="00195435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130ECC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130ECC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E935B3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130ECC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130ECC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130ECC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130ECC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435" w:rsidRDefault="00195435" w:rsidP="00093BE1">
      <w:pPr>
        <w:spacing w:before="0" w:after="0"/>
      </w:pPr>
      <w:r>
        <w:separator/>
      </w:r>
    </w:p>
  </w:footnote>
  <w:footnote w:type="continuationSeparator" w:id="1">
    <w:p w:rsidR="00195435" w:rsidRDefault="00195435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p w:rsidR="00557485" w:rsidRPr="003E5A01" w:rsidRDefault="0095118F" w:rsidP="00557485">
          <w:pPr>
            <w:pStyle w:val="a7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404040" w:themeColor="text1" w:themeTint="BF"/>
            </w:rPr>
            <w:t>The Specification</w:t>
          </w:r>
          <w:r w:rsidR="00130ECC">
            <w:rPr>
              <w:rFonts w:asciiTheme="majorHAnsi" w:hAnsiTheme="majorHAnsi"/>
            </w:rPr>
          </w:r>
        </w:p>
      </w:tc>
    </w:tr>
  </w:tbl>
  <w:p w:rsidR="00557485" w:rsidRDefault="00557485" w:rsidP="00775200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E935B3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项目详细设计说明书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4656446"/>
    <w:multiLevelType w:val="multilevel"/>
    <w:tmpl w:val="5226D96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76D584A"/>
    <w:multiLevelType w:val="multilevel"/>
    <w:tmpl w:val="0C66E64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5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0ECC"/>
    <w:rsid w:val="0013113E"/>
    <w:rsid w:val="0014359B"/>
    <w:rsid w:val="001672E3"/>
    <w:rsid w:val="00195435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E935B3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9D3071"/>
    <w:rsid w:val="0005772B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项目详细设计说明书</dc:title>
  <dc:subject>收藏分享网站</dc:subject>
  <dc:creator>[王国杰]</dc:creator>
  <cp:lastModifiedBy>Cherry</cp:lastModifiedBy>
  <cp:revision>4</cp:revision>
  <cp:lastPrinted>2010-09-03T00:33:00Z</cp:lastPrinted>
  <dcterms:created xsi:type="dcterms:W3CDTF">2010-09-03T21:47:00Z</dcterms:created>
  <dcterms:modified xsi:type="dcterms:W3CDTF">2012-10-19T15:45:00Z</dcterms:modified>
</cp:coreProperties>
</file>